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B1FBA0" w14:textId="77777777" w:rsidR="00212E33" w:rsidRDefault="00463A57" w:rsidP="00463A57">
      <w:pPr>
        <w:pStyle w:val="NoSpacing"/>
      </w:pPr>
      <w:r>
        <w:t>Jennifer D. Smith</w:t>
      </w:r>
    </w:p>
    <w:p w14:paraId="38E53C9A" w14:textId="3B98CA7E" w:rsidR="006E7532" w:rsidRDefault="00CB0432" w:rsidP="00463A57">
      <w:pPr>
        <w:pStyle w:val="NoSpacing"/>
      </w:pPr>
      <w:r>
        <w:t>February</w:t>
      </w:r>
      <w:r w:rsidR="00860936">
        <w:t xml:space="preserve"> </w:t>
      </w:r>
      <w:r w:rsidR="0002283C">
        <w:t>26</w:t>
      </w:r>
      <w:r w:rsidR="00B96C91">
        <w:t>, 2020</w:t>
      </w:r>
    </w:p>
    <w:p w14:paraId="311CAD77" w14:textId="31DE8B68" w:rsidR="00463A57" w:rsidRDefault="00A051D3" w:rsidP="00463A57">
      <w:pPr>
        <w:pStyle w:val="NoSpacing"/>
      </w:pPr>
      <w:r>
        <w:t>Foundations of Programming:</w:t>
      </w:r>
      <w:r w:rsidR="00463A57">
        <w:t xml:space="preserve"> Python</w:t>
      </w:r>
    </w:p>
    <w:p w14:paraId="4DD6F577" w14:textId="7774F980" w:rsidR="00463A57" w:rsidRDefault="00463A57" w:rsidP="00463A57">
      <w:pPr>
        <w:pStyle w:val="NoSpacing"/>
      </w:pPr>
      <w:r>
        <w:t>Assignment 0</w:t>
      </w:r>
      <w:r w:rsidR="0002283C">
        <w:t>6</w:t>
      </w:r>
    </w:p>
    <w:p w14:paraId="4A93B9E3" w14:textId="0E286E84" w:rsidR="00463A57" w:rsidRDefault="00E03F4F" w:rsidP="00463A57">
      <w:pPr>
        <w:pStyle w:val="Title"/>
      </w:pPr>
      <w:r>
        <w:t>The To-Do List</w:t>
      </w:r>
      <w:r w:rsidR="0002283C">
        <w:t>, with Classes and Functions</w:t>
      </w:r>
    </w:p>
    <w:p w14:paraId="49F964DB" w14:textId="58822755" w:rsidR="00DF0356" w:rsidRDefault="00463A57" w:rsidP="00212E33">
      <w:pPr>
        <w:pStyle w:val="Heading1"/>
        <w:tabs>
          <w:tab w:val="left" w:pos="3940"/>
        </w:tabs>
      </w:pPr>
      <w:r>
        <w:t>Introduction</w:t>
      </w:r>
    </w:p>
    <w:p w14:paraId="142BC28C" w14:textId="4DDC15EF" w:rsidR="00DD1073" w:rsidRPr="00DD1073" w:rsidRDefault="00DD1073" w:rsidP="00DD1073">
      <w:r>
        <w:t xml:space="preserve">This week </w:t>
      </w:r>
      <w:r w:rsidR="0002283C">
        <w:t xml:space="preserve">we expanded on the concept of Separation of Concerns with the introduction of classes and functions. We also increased use of GitHub and introduced GitHub Pages. </w:t>
      </w:r>
    </w:p>
    <w:p w14:paraId="5380C683" w14:textId="0D1945AD" w:rsidR="0081131E" w:rsidRDefault="0002283C" w:rsidP="003662C5">
      <w:pPr>
        <w:pStyle w:val="Heading1"/>
      </w:pPr>
      <w:r>
        <w:t>Re-b</w:t>
      </w:r>
      <w:r w:rsidR="00860936">
        <w:t xml:space="preserve">uilding </w:t>
      </w:r>
      <w:r w:rsidR="003662C5">
        <w:t xml:space="preserve">a </w:t>
      </w:r>
      <w:r w:rsidR="00E03F4F">
        <w:t>To Do List</w:t>
      </w:r>
      <w:r w:rsidR="008469AC">
        <w:t xml:space="preserve"> </w:t>
      </w:r>
      <w:r w:rsidR="00E03F4F">
        <w:t>based on a someone else's code</w:t>
      </w:r>
    </w:p>
    <w:p w14:paraId="2EDC02DD" w14:textId="20500256" w:rsidR="00AE00A6" w:rsidRPr="00AE00A6" w:rsidRDefault="00AE00A6" w:rsidP="00AE00A6">
      <w:r>
        <w:t>First, I added and reworked code that I already ha</w:t>
      </w:r>
      <w:r w:rsidR="006E10D7">
        <w:t xml:space="preserve">d, and tested each segment. Figure 1 shows my first step where I confirmed that I was getting data from the file </w:t>
      </w:r>
      <w:r w:rsidR="00E739CC">
        <w:t>(</w:t>
      </w:r>
      <w:r w:rsidR="006E10D7">
        <w:t>without even cleaning up the key names</w:t>
      </w:r>
      <w:r w:rsidR="00E739CC">
        <w:t>)</w:t>
      </w:r>
      <w:r w:rsidR="006E10D7">
        <w:t>.</w:t>
      </w:r>
    </w:p>
    <w:p w14:paraId="36CC4AE5" w14:textId="1D92B213" w:rsidR="002E396C" w:rsidRPr="003662C5" w:rsidRDefault="002E396C" w:rsidP="003662C5"/>
    <w:p w14:paraId="325062FC" w14:textId="17177887" w:rsidR="00E739CC" w:rsidRDefault="008A4DB5" w:rsidP="005253E1">
      <w:pPr>
        <w:pStyle w:val="Caption"/>
      </w:pPr>
      <w:bookmarkStart w:id="0" w:name="_Toc32445698"/>
      <w:r>
        <w:rPr>
          <w:noProof/>
        </w:rPr>
        <w:drawing>
          <wp:inline distT="0" distB="0" distL="0" distR="0" wp14:anchorId="7A7796B3" wp14:editId="326B2FC4">
            <wp:extent cx="6309360" cy="3920490"/>
            <wp:effectExtent l="0" t="0" r="2540" b="381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2-26 at 8.23.42 PM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7D74" w14:textId="7108733D" w:rsidR="005253E1" w:rsidRDefault="00C07FC1" w:rsidP="005253E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 </w:t>
      </w:r>
      <w:bookmarkEnd w:id="0"/>
      <w:r w:rsidR="00E03F4F">
        <w:t>Loading the data file with a test statement &amp; confirmation that it work</w:t>
      </w:r>
      <w:r w:rsidR="00E739CC">
        <w:t>ed</w:t>
      </w:r>
    </w:p>
    <w:p w14:paraId="0D5F54AD" w14:textId="33CB4AEA" w:rsidR="00E85B54" w:rsidRPr="00E85B54" w:rsidRDefault="008A4DB5" w:rsidP="00E85B54">
      <w:r>
        <w:rPr>
          <w:noProof/>
        </w:rPr>
        <w:lastRenderedPageBreak/>
        <w:drawing>
          <wp:inline distT="0" distB="0" distL="0" distR="0" wp14:anchorId="1905B386" wp14:editId="02BF8024">
            <wp:extent cx="6309360" cy="1557655"/>
            <wp:effectExtent l="0" t="0" r="2540" b="444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2-26 at 8.37.58 PM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FD15" w14:textId="0413FEBE" w:rsidR="00AF02BC" w:rsidRDefault="00AF02BC" w:rsidP="00AF02BC">
      <w:pPr>
        <w:pStyle w:val="Caption"/>
      </w:pPr>
      <w:r>
        <w:t xml:space="preserve">Figure 2 </w:t>
      </w:r>
      <w:r w:rsidR="00E03F4F">
        <w:t>Printing out the data we loaded into memory</w:t>
      </w:r>
    </w:p>
    <w:p w14:paraId="376B4B8B" w14:textId="66C3658D" w:rsidR="00AF02BC" w:rsidRDefault="008A4DB5" w:rsidP="004D20EB">
      <w:r>
        <w:rPr>
          <w:noProof/>
        </w:rPr>
        <w:drawing>
          <wp:inline distT="0" distB="0" distL="0" distR="0" wp14:anchorId="711BC529" wp14:editId="3EE67644">
            <wp:extent cx="6309360" cy="1540510"/>
            <wp:effectExtent l="0" t="0" r="254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2-26 at 8.38.43 PM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8677" w14:textId="2A53DDAE" w:rsidR="005253E1" w:rsidRDefault="00963310" w:rsidP="005253E1">
      <w:pPr>
        <w:pStyle w:val="Caption"/>
      </w:pPr>
      <w:r>
        <w:t xml:space="preserve">Figure </w:t>
      </w:r>
      <w:r w:rsidR="00FF1F6B">
        <w:t>3</w:t>
      </w:r>
      <w:r>
        <w:t xml:space="preserve"> </w:t>
      </w:r>
      <w:r w:rsidR="006E2AFB">
        <w:t>Add new tasks, ugly confirmation</w:t>
      </w:r>
    </w:p>
    <w:p w14:paraId="6E6C20EB" w14:textId="035E6C42" w:rsidR="008A4DB5" w:rsidRPr="008A4DB5" w:rsidRDefault="008A4DB5" w:rsidP="008A4DB5">
      <w:r>
        <w:rPr>
          <w:noProof/>
        </w:rPr>
        <w:drawing>
          <wp:inline distT="0" distB="0" distL="0" distR="0" wp14:anchorId="586BD76C" wp14:editId="1A3C32F6">
            <wp:extent cx="6309360" cy="2335530"/>
            <wp:effectExtent l="0" t="0" r="2540" b="127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2-26 at 8.39.11 P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308F" w14:textId="3667B976" w:rsidR="00EC5E26" w:rsidRDefault="001F687E" w:rsidP="00860936">
      <w:pPr>
        <w:pStyle w:val="Caption"/>
      </w:pPr>
      <w:r>
        <w:t xml:space="preserve">Figure </w:t>
      </w:r>
      <w:r w:rsidR="00FF1F6B">
        <w:t xml:space="preserve">4 </w:t>
      </w:r>
      <w:r w:rsidR="006E2AFB">
        <w:t>Remove tasks, but endlessly</w:t>
      </w:r>
    </w:p>
    <w:p w14:paraId="6B6C6BEE" w14:textId="1ED433AA" w:rsidR="001F687E" w:rsidRDefault="008A4DB5" w:rsidP="001F687E">
      <w:r>
        <w:rPr>
          <w:noProof/>
        </w:rPr>
        <w:drawing>
          <wp:inline distT="0" distB="0" distL="0" distR="0" wp14:anchorId="4DCEC983" wp14:editId="7088847A">
            <wp:extent cx="6309360" cy="2032635"/>
            <wp:effectExtent l="0" t="0" r="254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2-26 at 9.22.38 PM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E558" w14:textId="534AB2F1" w:rsidR="0075739D" w:rsidRDefault="0075739D" w:rsidP="0075739D">
      <w:pPr>
        <w:pStyle w:val="Caption"/>
      </w:pPr>
      <w:r>
        <w:t xml:space="preserve">Figure </w:t>
      </w:r>
      <w:r w:rsidR="00FF1F6B">
        <w:t>5</w:t>
      </w:r>
      <w:r>
        <w:t xml:space="preserve"> </w:t>
      </w:r>
      <w:r w:rsidR="006E2AFB">
        <w:t>Save to file</w:t>
      </w:r>
    </w:p>
    <w:p w14:paraId="0BDE7B61" w14:textId="1BD244E2" w:rsidR="0075739D" w:rsidRDefault="008A4DB5" w:rsidP="001F687E">
      <w:r>
        <w:rPr>
          <w:noProof/>
        </w:rPr>
        <w:lastRenderedPageBreak/>
        <w:drawing>
          <wp:inline distT="0" distB="0" distL="0" distR="0" wp14:anchorId="6CA96379" wp14:editId="10FABEA6">
            <wp:extent cx="6309360" cy="1711960"/>
            <wp:effectExtent l="0" t="0" r="2540" b="254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2-26 at 9.30.27 P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B2EC" w14:textId="0C5D3CB2" w:rsidR="00633AA3" w:rsidRDefault="0075739D" w:rsidP="00E450E4">
      <w:pPr>
        <w:pStyle w:val="Caption"/>
      </w:pPr>
      <w:r>
        <w:t xml:space="preserve">Figure 6 </w:t>
      </w:r>
      <w:r w:rsidR="006E2AFB">
        <w:t>Exit confirmation</w:t>
      </w:r>
    </w:p>
    <w:p w14:paraId="0183D339" w14:textId="278A2FDD" w:rsidR="00166713" w:rsidRDefault="008A4DB5" w:rsidP="00633AA3">
      <w:pPr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7B5AF671" wp14:editId="2249C5B6">
            <wp:extent cx="6309360" cy="1489075"/>
            <wp:effectExtent l="0" t="0" r="254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2-26 at 9.39.12 P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345A" w14:textId="70F208D5" w:rsidR="00166713" w:rsidRDefault="00166713" w:rsidP="00166713">
      <w:pPr>
        <w:pStyle w:val="Caption"/>
      </w:pPr>
      <w:r>
        <w:t xml:space="preserve">Figure 7 </w:t>
      </w:r>
      <w:r w:rsidR="006E2AFB">
        <w:t>Improve</w:t>
      </w:r>
      <w:r w:rsidR="002D3655">
        <w:t>d</w:t>
      </w:r>
      <w:r w:rsidR="006E2AFB">
        <w:t xml:space="preserve"> presentation of data</w:t>
      </w:r>
    </w:p>
    <w:p w14:paraId="2B6EAB5A" w14:textId="77777777" w:rsidR="00FE5AFE" w:rsidRDefault="00FE5AFE">
      <w:pPr>
        <w:spacing w:before="0" w:after="200" w:line="276" w:lineRule="auto"/>
      </w:pPr>
      <w:r>
        <w:br w:type="page"/>
      </w:r>
    </w:p>
    <w:p w14:paraId="09864AE8" w14:textId="16250524" w:rsidR="00166713" w:rsidRDefault="008A4DB5" w:rsidP="00633AA3">
      <w:pPr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2542FCAA" wp14:editId="5AE3A4B8">
            <wp:extent cx="6309360" cy="1557655"/>
            <wp:effectExtent l="0" t="0" r="2540" b="4445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2-26 at 9.55.34 P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9002" w14:textId="1049C63F" w:rsidR="00166713" w:rsidRDefault="00166713" w:rsidP="00166713">
      <w:pPr>
        <w:pStyle w:val="Caption"/>
      </w:pPr>
      <w:r>
        <w:t xml:space="preserve">Figure 8 </w:t>
      </w:r>
      <w:r w:rsidR="006E2AFB">
        <w:t>Improve</w:t>
      </w:r>
      <w:r w:rsidR="002D3655">
        <w:t>d</w:t>
      </w:r>
      <w:r w:rsidR="006E2AFB">
        <w:t xml:space="preserve"> presentation of data</w:t>
      </w:r>
    </w:p>
    <w:p w14:paraId="37AB4D8A" w14:textId="7B165D2C" w:rsidR="00030ABE" w:rsidRDefault="008A4DB5" w:rsidP="00030ABE">
      <w:r>
        <w:rPr>
          <w:noProof/>
        </w:rPr>
        <w:lastRenderedPageBreak/>
        <w:drawing>
          <wp:inline distT="0" distB="0" distL="0" distR="0" wp14:anchorId="24015C3E" wp14:editId="1F63C0BD">
            <wp:extent cx="6309360" cy="7476490"/>
            <wp:effectExtent l="0" t="0" r="2540" b="3810"/>
            <wp:docPr id="9" name="Picture 9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2-26 at 10.42.21 PM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747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2465" w14:textId="20BA9628" w:rsidR="008469AC" w:rsidRDefault="00030ABE" w:rsidP="00A73CEC">
      <w:pPr>
        <w:pStyle w:val="Caption"/>
      </w:pPr>
      <w:r>
        <w:t xml:space="preserve">Figure 9 </w:t>
      </w:r>
      <w:r w:rsidR="006E2AFB">
        <w:t>A way out of removing tasks</w:t>
      </w:r>
    </w:p>
    <w:p w14:paraId="43FF90DC" w14:textId="59B5D1E1" w:rsidR="008469AC" w:rsidRDefault="008A4DB5" w:rsidP="00633AA3">
      <w:pPr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2F417789" wp14:editId="1C2DFCB7">
            <wp:extent cx="6309360" cy="7270750"/>
            <wp:effectExtent l="0" t="0" r="2540" b="6350"/>
            <wp:docPr id="10" name="Picture 10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2-26 at 10.45.04 P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727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90A3" w14:textId="04CCDFC1" w:rsidR="008469AC" w:rsidRDefault="008469AC" w:rsidP="008469AC">
      <w:pPr>
        <w:pStyle w:val="Caption"/>
      </w:pPr>
      <w:r>
        <w:t xml:space="preserve">Figure 10 </w:t>
      </w:r>
      <w:r w:rsidR="00A73CEC">
        <w:t>Improved feedback and an error message</w:t>
      </w:r>
    </w:p>
    <w:p w14:paraId="60E7DD81" w14:textId="335EC1D2" w:rsidR="00633AA3" w:rsidRDefault="008A4DB5" w:rsidP="00633AA3">
      <w:pPr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553E5D25" wp14:editId="2CD96715">
            <wp:extent cx="6309360" cy="7310120"/>
            <wp:effectExtent l="0" t="0" r="2540" b="5080"/>
            <wp:docPr id="11" name="Picture 11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2-26 at 10.45.31 PM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731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615B" w14:textId="2E96C113" w:rsidR="008469AC" w:rsidRDefault="008469AC" w:rsidP="008469AC">
      <w:pPr>
        <w:pStyle w:val="Caption"/>
      </w:pPr>
      <w:r>
        <w:t xml:space="preserve">Figure 11 </w:t>
      </w:r>
      <w:r w:rsidR="00A73CEC">
        <w:t>The hazards of working from someone else's file</w:t>
      </w:r>
    </w:p>
    <w:p w14:paraId="7939F4B1" w14:textId="77777777" w:rsidR="00FE5AFE" w:rsidRDefault="00FE5AFE">
      <w:pPr>
        <w:spacing w:before="0" w:after="200" w:line="276" w:lineRule="auto"/>
      </w:pPr>
      <w:r>
        <w:br w:type="page"/>
      </w:r>
    </w:p>
    <w:p w14:paraId="23DB3B3B" w14:textId="77777777" w:rsidR="00FE5AFE" w:rsidRDefault="00FE5AFE" w:rsidP="004A5D0E">
      <w:pPr>
        <w:sectPr w:rsidR="00FE5AFE" w:rsidSect="0000446F">
          <w:pgSz w:w="12240" w:h="15840"/>
          <w:pgMar w:top="1152" w:right="1152" w:bottom="1152" w:left="1152" w:header="720" w:footer="432" w:gutter="0"/>
          <w:cols w:space="720"/>
          <w:titlePg/>
          <w:docGrid w:linePitch="360"/>
        </w:sectPr>
      </w:pPr>
    </w:p>
    <w:p w14:paraId="7D3F9414" w14:textId="0EB61CE5" w:rsidR="00A73CEC" w:rsidRDefault="00A73CEC" w:rsidP="00A73CEC">
      <w:pPr>
        <w:pStyle w:val="Caption"/>
      </w:pPr>
      <w:r>
        <w:lastRenderedPageBreak/>
        <w:t>Figure 12 CRLF</w:t>
      </w:r>
    </w:p>
    <w:p w14:paraId="5976AEF1" w14:textId="77777777" w:rsidR="00FE5AFE" w:rsidRDefault="003D12E7" w:rsidP="00FE5AFE">
      <w:pPr>
        <w:pStyle w:val="Caption"/>
      </w:pPr>
      <w:r>
        <w:t>Figure 12 LF makes it better</w:t>
      </w:r>
    </w:p>
    <w:p w14:paraId="045C8E19" w14:textId="027410B4" w:rsidR="00A73CEC" w:rsidRPr="00A73CEC" w:rsidRDefault="008A4DB5" w:rsidP="00FE5AFE">
      <w:r>
        <w:rPr>
          <w:noProof/>
        </w:rPr>
        <w:drawing>
          <wp:inline distT="0" distB="0" distL="0" distR="0" wp14:anchorId="39B17DB1" wp14:editId="0592CF70">
            <wp:extent cx="6309360" cy="19792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2-26 at 10.46.49 P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05BB4BB0" w14:textId="6BE24B11" w:rsidR="00A73CEC" w:rsidRPr="00A73CEC" w:rsidRDefault="00A73CEC" w:rsidP="00A73CEC"/>
    <w:p w14:paraId="611F3FCE" w14:textId="7CE293F7" w:rsidR="00A73CEC" w:rsidRPr="00A73CEC" w:rsidRDefault="00D334E9" w:rsidP="00D334E9">
      <w:pPr>
        <w:pStyle w:val="Caption"/>
      </w:pPr>
      <w:r>
        <w:t xml:space="preserve">Figure 13 Options </w:t>
      </w:r>
      <w:r w:rsidR="0000446F">
        <w:t>1</w:t>
      </w:r>
      <w:r>
        <w:t xml:space="preserve"> - 5 and an error message</w:t>
      </w:r>
    </w:p>
    <w:p w14:paraId="5A42C098" w14:textId="542E6EA5" w:rsidR="008469AC" w:rsidRDefault="00281225" w:rsidP="00281225">
      <w:pPr>
        <w:pStyle w:val="Heading1"/>
        <w:rPr>
          <w:lang w:eastAsia="ja-JP"/>
        </w:rPr>
      </w:pPr>
      <w:r>
        <w:rPr>
          <w:lang w:eastAsia="ja-JP"/>
        </w:rPr>
        <w:t>Conclusion</w:t>
      </w:r>
    </w:p>
    <w:p w14:paraId="140C97E4" w14:textId="5F568DD2" w:rsidR="008B3CD3" w:rsidRDefault="00E739CC" w:rsidP="00E739CC">
      <w:pPr>
        <w:spacing w:before="0" w:after="0"/>
        <w:rPr>
          <w:rStyle w:val="Hyperlink"/>
        </w:rPr>
      </w:pPr>
      <w:r>
        <w:rPr>
          <w:lang w:eastAsia="ja-JP"/>
        </w:rPr>
        <w:t xml:space="preserve">GitHub: </w:t>
      </w:r>
      <w:hyperlink r:id="rId20" w:history="1">
        <w:r>
          <w:rPr>
            <w:rStyle w:val="Hyperlink"/>
          </w:rPr>
          <w:t>https://github.com/greeneyedsoandso/IntroToProg-Python/blob/master/Assignment05.py</w:t>
        </w:r>
      </w:hyperlink>
    </w:p>
    <w:p w14:paraId="460AF49E" w14:textId="77777777" w:rsidR="0002283C" w:rsidRPr="0002283C" w:rsidRDefault="0002283C" w:rsidP="0002283C">
      <w:pPr>
        <w:spacing w:before="0" w:after="0"/>
        <w:rPr>
          <w:lang w:eastAsia="ja-JP"/>
        </w:rPr>
      </w:pPr>
      <w:r>
        <w:rPr>
          <w:lang w:eastAsia="ja-JP"/>
        </w:rPr>
        <w:t xml:space="preserve">GitHub Page: </w:t>
      </w:r>
      <w:hyperlink r:id="rId21" w:history="1">
        <w:r w:rsidRPr="0002283C">
          <w:rPr>
            <w:rStyle w:val="Hyperlink"/>
            <w:lang w:eastAsia="ja-JP"/>
          </w:rPr>
          <w:t>https://greeneyedsoandso.github.io/IntroToProg-Python-Mod06/</w:t>
        </w:r>
      </w:hyperlink>
    </w:p>
    <w:p w14:paraId="6762993E" w14:textId="2D572B3D" w:rsidR="0002283C" w:rsidRDefault="0002283C" w:rsidP="0002283C">
      <w:pPr>
        <w:spacing w:before="0" w:after="0"/>
      </w:pPr>
    </w:p>
    <w:p w14:paraId="76537F7D" w14:textId="77777777" w:rsidR="0002283C" w:rsidRPr="00281225" w:rsidRDefault="0002283C" w:rsidP="00E739CC">
      <w:pPr>
        <w:spacing w:before="0" w:after="0"/>
      </w:pPr>
    </w:p>
    <w:sectPr w:rsidR="0002283C" w:rsidRPr="00281225" w:rsidSect="00FE5AFE">
      <w:pgSz w:w="12240" w:h="15840"/>
      <w:pgMar w:top="1152" w:right="1152" w:bottom="1152" w:left="1152" w:header="720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C96F74" w14:textId="77777777" w:rsidR="007A3FAE" w:rsidRDefault="007A3FAE">
      <w:r>
        <w:separator/>
      </w:r>
    </w:p>
    <w:p w14:paraId="36C5A6E2" w14:textId="77777777" w:rsidR="007A3FAE" w:rsidRDefault="007A3FAE"/>
  </w:endnote>
  <w:endnote w:type="continuationSeparator" w:id="0">
    <w:p w14:paraId="2F841212" w14:textId="77777777" w:rsidR="007A3FAE" w:rsidRDefault="007A3FAE">
      <w:r>
        <w:continuationSeparator/>
      </w:r>
    </w:p>
    <w:p w14:paraId="78B60F2F" w14:textId="77777777" w:rsidR="007A3FAE" w:rsidRDefault="007A3FA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HGGothicE">
    <w:panose1 w:val="020B0909000000000000"/>
    <w:charset w:val="80"/>
    <w:family w:val="modern"/>
    <w:notTrueType/>
    <w:pitch w:val="fixed"/>
    <w:sig w:usb0="E00002FF" w:usb1="6AC7FDFB" w:usb2="00000012" w:usb3="00000000" w:csb0="0002009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B0C53F" w14:textId="77777777" w:rsidR="007A3FAE" w:rsidRDefault="007A3FAE">
      <w:r>
        <w:separator/>
      </w:r>
    </w:p>
    <w:p w14:paraId="598BE072" w14:textId="77777777" w:rsidR="007A3FAE" w:rsidRDefault="007A3FAE"/>
  </w:footnote>
  <w:footnote w:type="continuationSeparator" w:id="0">
    <w:p w14:paraId="1AF67307" w14:textId="77777777" w:rsidR="007A3FAE" w:rsidRDefault="007A3FAE">
      <w:r>
        <w:continuationSeparator/>
      </w:r>
    </w:p>
    <w:p w14:paraId="7BA79301" w14:textId="77777777" w:rsidR="007A3FAE" w:rsidRDefault="007A3FAE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B590CC1C"/>
    <w:lvl w:ilvl="0">
      <w:start w:val="1"/>
      <w:numFmt w:val="decimal"/>
      <w:lvlText w:val="%1."/>
      <w:lvlJc w:val="left"/>
      <w:pPr>
        <w:tabs>
          <w:tab w:val="num" w:pos="605"/>
        </w:tabs>
        <w:ind w:left="864" w:hanging="259"/>
      </w:pPr>
      <w:rPr>
        <w:rFonts w:hint="default"/>
      </w:rPr>
    </w:lvl>
  </w:abstractNum>
  <w:abstractNum w:abstractNumId="1" w15:restartNumberingAfterBreak="0">
    <w:nsid w:val="FFFFFF89"/>
    <w:multiLevelType w:val="singleLevel"/>
    <w:tmpl w:val="81DAE79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C4B5103"/>
    <w:multiLevelType w:val="hybridMultilevel"/>
    <w:tmpl w:val="AD0AC416"/>
    <w:lvl w:ilvl="0" w:tplc="1A6C1D10">
      <w:start w:val="1"/>
      <w:numFmt w:val="decimal"/>
      <w:pStyle w:val="ListNumber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1272CE"/>
    <w:multiLevelType w:val="hybridMultilevel"/>
    <w:tmpl w:val="346EC5CE"/>
    <w:lvl w:ilvl="0" w:tplc="A78C31DE">
      <w:start w:val="1"/>
      <w:numFmt w:val="bullet"/>
      <w:lvlText w:val=""/>
      <w:lvlJc w:val="left"/>
      <w:pPr>
        <w:tabs>
          <w:tab w:val="num" w:pos="605"/>
        </w:tabs>
        <w:ind w:left="864" w:hanging="25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836103"/>
    <w:multiLevelType w:val="hybridMultilevel"/>
    <w:tmpl w:val="1BB41C72"/>
    <w:lvl w:ilvl="0" w:tplc="2908863E">
      <w:start w:val="1"/>
      <w:numFmt w:val="bullet"/>
      <w:lvlText w:val=""/>
      <w:lvlJc w:val="left"/>
      <w:pPr>
        <w:tabs>
          <w:tab w:val="num" w:pos="864"/>
        </w:tabs>
        <w:ind w:left="864" w:hanging="259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CA2A5B"/>
    <w:multiLevelType w:val="hybridMultilevel"/>
    <w:tmpl w:val="4AD2C0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EE43B7"/>
    <w:multiLevelType w:val="hybridMultilevel"/>
    <w:tmpl w:val="075C9506"/>
    <w:lvl w:ilvl="0" w:tplc="610C7A40">
      <w:start w:val="1"/>
      <w:numFmt w:val="bullet"/>
      <w:lvlText w:val=""/>
      <w:lvlJc w:val="left"/>
      <w:pPr>
        <w:tabs>
          <w:tab w:val="num" w:pos="864"/>
        </w:tabs>
        <w:ind w:left="864" w:hanging="288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9F61C5D"/>
    <w:multiLevelType w:val="hybridMultilevel"/>
    <w:tmpl w:val="9F4A8688"/>
    <w:lvl w:ilvl="0" w:tplc="ABE84DA8">
      <w:start w:val="1"/>
      <w:numFmt w:val="bullet"/>
      <w:pStyle w:val="List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5"/>
  </w:num>
  <w:num w:numId="5">
    <w:abstractNumId w:val="4"/>
  </w:num>
  <w:num w:numId="6">
    <w:abstractNumId w:val="6"/>
  </w:num>
  <w:num w:numId="7">
    <w:abstractNumId w:val="2"/>
  </w:num>
  <w:num w:numId="8">
    <w:abstractNumId w:val="8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4"/>
  <w:activeWritingStyle w:appName="MSWord" w:lang="en-US" w:vendorID="64" w:dllVersion="4096" w:nlCheck="1" w:checkStyle="0"/>
  <w:activeWritingStyle w:appName="MSWord" w:lang="en-US" w:vendorID="64" w:dllVersion="6" w:nlCheck="1" w:checkStyle="1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12E33"/>
    <w:rsid w:val="00000FBC"/>
    <w:rsid w:val="0000446F"/>
    <w:rsid w:val="0002283C"/>
    <w:rsid w:val="00030ABE"/>
    <w:rsid w:val="000E323F"/>
    <w:rsid w:val="001014BE"/>
    <w:rsid w:val="00166713"/>
    <w:rsid w:val="001D6C3E"/>
    <w:rsid w:val="001F687E"/>
    <w:rsid w:val="00212E33"/>
    <w:rsid w:val="00235B11"/>
    <w:rsid w:val="0025339F"/>
    <w:rsid w:val="00281225"/>
    <w:rsid w:val="002D131D"/>
    <w:rsid w:val="002D3655"/>
    <w:rsid w:val="002D7337"/>
    <w:rsid w:val="002E396C"/>
    <w:rsid w:val="003046A4"/>
    <w:rsid w:val="003662C5"/>
    <w:rsid w:val="00390389"/>
    <w:rsid w:val="003914FE"/>
    <w:rsid w:val="003947BF"/>
    <w:rsid w:val="003C403C"/>
    <w:rsid w:val="003D12E7"/>
    <w:rsid w:val="003D5048"/>
    <w:rsid w:val="003D6FE8"/>
    <w:rsid w:val="003E6FF0"/>
    <w:rsid w:val="00400501"/>
    <w:rsid w:val="00463A57"/>
    <w:rsid w:val="004A5D0E"/>
    <w:rsid w:val="004C2DCD"/>
    <w:rsid w:val="004D20EB"/>
    <w:rsid w:val="00511C02"/>
    <w:rsid w:val="005253E1"/>
    <w:rsid w:val="00555695"/>
    <w:rsid w:val="00557F1D"/>
    <w:rsid w:val="00565BA2"/>
    <w:rsid w:val="005A5784"/>
    <w:rsid w:val="005D092D"/>
    <w:rsid w:val="005D11C7"/>
    <w:rsid w:val="005F6729"/>
    <w:rsid w:val="00617F6D"/>
    <w:rsid w:val="00620ADF"/>
    <w:rsid w:val="00633AA3"/>
    <w:rsid w:val="006E10D7"/>
    <w:rsid w:val="006E2AFB"/>
    <w:rsid w:val="006E7532"/>
    <w:rsid w:val="00723DF4"/>
    <w:rsid w:val="00740864"/>
    <w:rsid w:val="0075739D"/>
    <w:rsid w:val="0076228C"/>
    <w:rsid w:val="007A3FAE"/>
    <w:rsid w:val="00810BB3"/>
    <w:rsid w:val="0081131E"/>
    <w:rsid w:val="008256B0"/>
    <w:rsid w:val="008469AC"/>
    <w:rsid w:val="0085099D"/>
    <w:rsid w:val="008535DF"/>
    <w:rsid w:val="00860936"/>
    <w:rsid w:val="008A4DB5"/>
    <w:rsid w:val="008B3CD3"/>
    <w:rsid w:val="00963310"/>
    <w:rsid w:val="00965308"/>
    <w:rsid w:val="00984FCE"/>
    <w:rsid w:val="00994433"/>
    <w:rsid w:val="009F58F1"/>
    <w:rsid w:val="00A051D3"/>
    <w:rsid w:val="00A261DD"/>
    <w:rsid w:val="00A32C8C"/>
    <w:rsid w:val="00A35E99"/>
    <w:rsid w:val="00A73CEC"/>
    <w:rsid w:val="00AE00A6"/>
    <w:rsid w:val="00AF02BC"/>
    <w:rsid w:val="00B433CC"/>
    <w:rsid w:val="00B5630D"/>
    <w:rsid w:val="00B60D08"/>
    <w:rsid w:val="00B82B34"/>
    <w:rsid w:val="00B96C91"/>
    <w:rsid w:val="00C07FC1"/>
    <w:rsid w:val="00C2287C"/>
    <w:rsid w:val="00C22A9E"/>
    <w:rsid w:val="00C7131C"/>
    <w:rsid w:val="00C97915"/>
    <w:rsid w:val="00CB0432"/>
    <w:rsid w:val="00CC59C1"/>
    <w:rsid w:val="00CD5AC0"/>
    <w:rsid w:val="00CF326B"/>
    <w:rsid w:val="00D334E9"/>
    <w:rsid w:val="00D403A9"/>
    <w:rsid w:val="00D47C45"/>
    <w:rsid w:val="00D70EB1"/>
    <w:rsid w:val="00DD1073"/>
    <w:rsid w:val="00DF0356"/>
    <w:rsid w:val="00E03F4F"/>
    <w:rsid w:val="00E450E4"/>
    <w:rsid w:val="00E52576"/>
    <w:rsid w:val="00E54588"/>
    <w:rsid w:val="00E739CC"/>
    <w:rsid w:val="00E85B54"/>
    <w:rsid w:val="00EC5E26"/>
    <w:rsid w:val="00F20CFF"/>
    <w:rsid w:val="00FE5AFE"/>
    <w:rsid w:val="00FF1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FFE5141"/>
  <w15:docId w15:val="{CF1CF580-2785-0348-BE0E-EA9DA553E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339F"/>
    <w:pPr>
      <w:spacing w:before="120" w:after="120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12E3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E762A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2E3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549E39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12E33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549E39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2E33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49E39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2E33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94E1C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2E33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94E1C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2E33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2E33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549E39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2E33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ListTable3-Accent11">
    <w:name w:val="List Table 3 - Accent 11"/>
    <w:basedOn w:val="TableNormal"/>
    <w:uiPriority w:val="48"/>
    <w:pPr>
      <w:spacing w:after="0" w:line="240" w:lineRule="auto"/>
    </w:pPr>
    <w:tblPr>
      <w:tblStyleRowBandSize w:val="1"/>
      <w:tblStyleColBandSize w:val="1"/>
      <w:tblBorders>
        <w:top w:val="single" w:sz="4" w:space="0" w:color="549E39" w:themeColor="accent1"/>
        <w:left w:val="single" w:sz="4" w:space="0" w:color="549E39" w:themeColor="accent1"/>
        <w:bottom w:val="single" w:sz="4" w:space="0" w:color="549E39" w:themeColor="accent1"/>
        <w:right w:val="single" w:sz="4" w:space="0" w:color="549E39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49E39" w:themeFill="accent1"/>
      </w:tcPr>
    </w:tblStylePr>
    <w:tblStylePr w:type="lastRow">
      <w:rPr>
        <w:b/>
        <w:bCs/>
      </w:rPr>
      <w:tblPr/>
      <w:tcPr>
        <w:tcBorders>
          <w:top w:val="double" w:sz="4" w:space="0" w:color="549E39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49E39" w:themeColor="accent1"/>
          <w:right w:val="single" w:sz="4" w:space="0" w:color="549E39" w:themeColor="accent1"/>
        </w:tcBorders>
      </w:tcPr>
    </w:tblStylePr>
    <w:tblStylePr w:type="band1Horz">
      <w:tblPr/>
      <w:tcPr>
        <w:tcBorders>
          <w:top w:val="single" w:sz="4" w:space="0" w:color="549E39" w:themeColor="accent1"/>
          <w:bottom w:val="single" w:sz="4" w:space="0" w:color="549E39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49E39" w:themeColor="accent1"/>
          <w:left w:val="nil"/>
        </w:tcBorders>
      </w:tcPr>
    </w:tblStylePr>
    <w:tblStylePr w:type="swCell">
      <w:tblPr/>
      <w:tcPr>
        <w:tcBorders>
          <w:top w:val="double" w:sz="4" w:space="0" w:color="549E39" w:themeColor="accent1"/>
          <w:right w:val="nil"/>
        </w:tcBorders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212E33"/>
    <w:pPr>
      <w:pBdr>
        <w:bottom w:val="single" w:sz="8" w:space="4" w:color="549E39" w:themeColor="accent1"/>
      </w:pBdr>
      <w:spacing w:after="300"/>
      <w:contextualSpacing/>
    </w:pPr>
    <w:rPr>
      <w:rFonts w:asciiTheme="majorHAnsi" w:eastAsiaTheme="majorEastAsia" w:hAnsiTheme="majorHAnsi" w:cstheme="majorBidi"/>
      <w:color w:val="33473C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12E33"/>
    <w:rPr>
      <w:rFonts w:asciiTheme="majorHAnsi" w:eastAsiaTheme="majorEastAsia" w:hAnsiTheme="majorHAnsi" w:cstheme="majorBidi"/>
      <w:color w:val="33473C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2E33"/>
    <w:pPr>
      <w:numPr>
        <w:ilvl w:val="1"/>
      </w:numPr>
    </w:pPr>
    <w:rPr>
      <w:rFonts w:asciiTheme="majorHAnsi" w:eastAsiaTheme="majorEastAsia" w:hAnsiTheme="majorHAnsi" w:cstheme="majorBidi"/>
      <w:i/>
      <w:iCs/>
      <w:color w:val="549E39" w:themeColor="accent1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212E33"/>
    <w:rPr>
      <w:rFonts w:asciiTheme="majorHAnsi" w:eastAsiaTheme="majorEastAsia" w:hAnsiTheme="majorHAnsi" w:cstheme="majorBidi"/>
      <w:b/>
      <w:bCs/>
      <w:color w:val="3E762A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212E33"/>
    <w:rPr>
      <w:rFonts w:asciiTheme="majorHAnsi" w:eastAsiaTheme="majorEastAsia" w:hAnsiTheme="majorHAnsi" w:cstheme="majorBidi"/>
      <w:b/>
      <w:bCs/>
      <w:color w:val="549E39" w:themeColor="accent1"/>
      <w:sz w:val="26"/>
      <w:szCs w:val="26"/>
    </w:rPr>
  </w:style>
  <w:style w:type="paragraph" w:styleId="ListBullet">
    <w:name w:val="List Bullet"/>
    <w:basedOn w:val="Normal"/>
    <w:uiPriority w:val="31"/>
    <w:pPr>
      <w:numPr>
        <w:numId w:val="8"/>
      </w:numPr>
      <w:contextualSpacing/>
    </w:pPr>
  </w:style>
  <w:style w:type="paragraph" w:styleId="Header">
    <w:name w:val="header"/>
    <w:basedOn w:val="Normal"/>
    <w:link w:val="HeaderChar"/>
    <w:uiPriority w:val="99"/>
    <w:unhideWhenUsed/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IntenseQuote">
    <w:name w:val="Intense Quote"/>
    <w:basedOn w:val="Normal"/>
    <w:next w:val="Normal"/>
    <w:link w:val="IntenseQuoteChar"/>
    <w:uiPriority w:val="30"/>
    <w:qFormat/>
    <w:rsid w:val="00212E33"/>
    <w:pPr>
      <w:pBdr>
        <w:bottom w:val="single" w:sz="4" w:space="4" w:color="549E39" w:themeColor="accent1"/>
      </w:pBdr>
      <w:spacing w:before="200" w:after="280"/>
      <w:ind w:left="936" w:right="936"/>
    </w:pPr>
    <w:rPr>
      <w:b/>
      <w:bCs/>
      <w:i/>
      <w:iCs/>
      <w:color w:val="549E39" w:themeColor="accent1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BusinessPaper">
    <w:name w:val="Business Paper"/>
    <w:basedOn w:val="TableNormal"/>
    <w:uiPriority w:val="99"/>
    <w:pPr>
      <w:spacing w:before="240" w:after="180" w:line="240" w:lineRule="auto"/>
    </w:pPr>
    <w:rPr>
      <w:b/>
    </w:rPr>
    <w:tblPr>
      <w:tblBorders>
        <w:bottom w:val="single" w:sz="6" w:space="0" w:color="549E39" w:themeColor="accent1"/>
        <w:insideH w:val="single" w:sz="6" w:space="0" w:color="549E39" w:themeColor="accent1"/>
      </w:tblBorders>
      <w:tblCellMar>
        <w:left w:w="230" w:type="dxa"/>
        <w:right w:w="0" w:type="dxa"/>
      </w:tblCellMar>
    </w:tblPr>
    <w:tblStylePr w:type="firstRow">
      <w:pPr>
        <w:wordWrap/>
        <w:spacing w:beforeLines="0" w:before="200" w:beforeAutospacing="0" w:afterLines="0" w:after="160" w:afterAutospacing="0"/>
      </w:pPr>
      <w:rPr>
        <w:b/>
        <w:i w:val="0"/>
        <w:color w:val="E3DED1" w:themeColor="background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549E39" w:themeFill="accent1"/>
        <w:vAlign w:val="bottom"/>
      </w:tcPr>
    </w:tblStylePr>
    <w:tblStylePr w:type="firstCol">
      <w:pPr>
        <w:wordWrap/>
        <w:spacing w:beforeLines="0" w:before="240" w:beforeAutospacing="0" w:afterLines="0" w:after="180" w:afterAutospacing="0"/>
        <w:jc w:val="right"/>
      </w:pPr>
      <w:rPr>
        <w:rFonts w:asciiTheme="majorHAnsi" w:hAnsiTheme="majorHAnsi"/>
        <w:b w:val="0"/>
        <w:i w:val="0"/>
        <w:color w:val="549E39" w:themeColor="accent1"/>
        <w:sz w:val="24"/>
      </w:rPr>
    </w:tblStylePr>
    <w:tblStylePr w:type="nwCell">
      <w:pPr>
        <w:wordWrap/>
        <w:jc w:val="left"/>
      </w:pPr>
    </w:tblStylePr>
  </w:style>
  <w:style w:type="character" w:customStyle="1" w:styleId="SubtitleChar">
    <w:name w:val="Subtitle Char"/>
    <w:basedOn w:val="DefaultParagraphFont"/>
    <w:link w:val="Subtitle"/>
    <w:uiPriority w:val="11"/>
    <w:rsid w:val="00212E33"/>
    <w:rPr>
      <w:rFonts w:asciiTheme="majorHAnsi" w:eastAsiaTheme="majorEastAsia" w:hAnsiTheme="majorHAnsi" w:cstheme="majorBidi"/>
      <w:i/>
      <w:iCs/>
      <w:color w:val="549E39" w:themeColor="accent1"/>
      <w:spacing w:val="15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2E3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2E33"/>
    <w:rPr>
      <w:rFonts w:asciiTheme="majorHAnsi" w:eastAsiaTheme="majorEastAsia" w:hAnsiTheme="majorHAnsi" w:cstheme="majorBidi"/>
      <w:color w:val="549E39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2E3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SubtleEmphasis">
    <w:name w:val="Subtle Emphasis"/>
    <w:basedOn w:val="DefaultParagraphFont"/>
    <w:uiPriority w:val="19"/>
    <w:qFormat/>
    <w:rsid w:val="00212E33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212E33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212E33"/>
    <w:rPr>
      <w:b/>
      <w:bCs/>
      <w:i/>
      <w:iCs/>
      <w:color w:val="549E39" w:themeColor="accent1"/>
    </w:rPr>
  </w:style>
  <w:style w:type="character" w:styleId="Strong">
    <w:name w:val="Strong"/>
    <w:basedOn w:val="DefaultParagraphFont"/>
    <w:uiPriority w:val="22"/>
    <w:qFormat/>
    <w:rsid w:val="00212E33"/>
    <w:rPr>
      <w:b/>
      <w:bCs/>
    </w:rPr>
  </w:style>
  <w:style w:type="character" w:styleId="SubtleReference">
    <w:name w:val="Subtle Reference"/>
    <w:basedOn w:val="DefaultParagraphFont"/>
    <w:uiPriority w:val="31"/>
    <w:qFormat/>
    <w:rsid w:val="00212E33"/>
    <w:rPr>
      <w:smallCaps/>
      <w:color w:val="8AB833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212E33"/>
    <w:rPr>
      <w:b/>
      <w:bCs/>
      <w:smallCaps/>
      <w:color w:val="8AB833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212E33"/>
    <w:rPr>
      <w:b/>
      <w:bCs/>
      <w:smallCaps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5253E1"/>
    <w:rPr>
      <w:b/>
      <w:bCs/>
      <w:color w:val="549E39" w:themeColor="accent1"/>
      <w:sz w:val="18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12E33"/>
    <w:pPr>
      <w:outlineLvl w:val="9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  <w:pPr>
      <w:pBdr>
        <w:top w:val="single" w:sz="4" w:space="8" w:color="549E39" w:themeColor="accent1"/>
        <w:left w:val="single" w:sz="4" w:space="31" w:color="549E39" w:themeColor="accent1"/>
        <w:bottom w:val="single" w:sz="4" w:space="8" w:color="549E39" w:themeColor="accent1"/>
        <w:right w:val="single" w:sz="4" w:space="31" w:color="549E39" w:themeColor="accent1"/>
      </w:pBdr>
      <w:shd w:val="clear" w:color="auto" w:fill="549E39" w:themeFill="accent1"/>
    </w:pPr>
    <w:rPr>
      <w:color w:val="FFFFFF" w:themeColor="background1"/>
    </w:rPr>
  </w:style>
  <w:style w:type="character" w:customStyle="1" w:styleId="FooterChar">
    <w:name w:val="Footer Char"/>
    <w:basedOn w:val="DefaultParagraphFont"/>
    <w:link w:val="Footer"/>
    <w:uiPriority w:val="99"/>
    <w:rPr>
      <w:color w:val="FFFFFF" w:themeColor="background1"/>
      <w:shd w:val="clear" w:color="auto" w:fill="549E39" w:themeFill="accent1"/>
    </w:rPr>
  </w:style>
  <w:style w:type="paragraph" w:styleId="Quote">
    <w:name w:val="Quote"/>
    <w:basedOn w:val="Normal"/>
    <w:next w:val="Normal"/>
    <w:link w:val="QuoteChar"/>
    <w:uiPriority w:val="29"/>
    <w:qFormat/>
    <w:rsid w:val="00212E33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212E33"/>
    <w:rPr>
      <w:i/>
      <w:iCs/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2E33"/>
    <w:rPr>
      <w:b/>
      <w:bCs/>
      <w:i/>
      <w:iCs/>
      <w:color w:val="549E39" w:themeColor="accent1"/>
    </w:rPr>
  </w:style>
  <w:style w:type="character" w:customStyle="1" w:styleId="Heading3Char">
    <w:name w:val="Heading 3 Char"/>
    <w:basedOn w:val="DefaultParagraphFont"/>
    <w:link w:val="Heading3"/>
    <w:uiPriority w:val="9"/>
    <w:rsid w:val="00212E33"/>
    <w:rPr>
      <w:rFonts w:asciiTheme="majorHAnsi" w:eastAsiaTheme="majorEastAsia" w:hAnsiTheme="majorHAnsi" w:cstheme="majorBidi"/>
      <w:b/>
      <w:bCs/>
      <w:color w:val="549E39" w:themeColor="accent1"/>
    </w:rPr>
  </w:style>
  <w:style w:type="paragraph" w:styleId="ListNumber">
    <w:name w:val="List Number"/>
    <w:basedOn w:val="Normal"/>
    <w:uiPriority w:val="32"/>
    <w:pPr>
      <w:numPr>
        <w:numId w:val="7"/>
      </w:numPr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semiHidden/>
    <w:rsid w:val="00212E33"/>
    <w:rPr>
      <w:rFonts w:asciiTheme="majorHAnsi" w:eastAsiaTheme="majorEastAsia" w:hAnsiTheme="majorHAnsi" w:cstheme="majorBidi"/>
      <w:i/>
      <w:iCs/>
      <w:color w:val="294E1C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2E33"/>
    <w:rPr>
      <w:rFonts w:asciiTheme="majorHAnsi" w:eastAsiaTheme="majorEastAsia" w:hAnsiTheme="majorHAnsi" w:cstheme="majorBidi"/>
      <w:b/>
      <w:bCs/>
      <w:i/>
      <w:iCs/>
      <w:color w:val="549E39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2E33"/>
    <w:rPr>
      <w:rFonts w:asciiTheme="majorHAnsi" w:eastAsiaTheme="majorEastAsia" w:hAnsiTheme="majorHAnsi" w:cstheme="majorBidi"/>
      <w:color w:val="294E1C" w:themeColor="accent1" w:themeShade="7F"/>
    </w:rPr>
  </w:style>
  <w:style w:type="paragraph" w:styleId="NoSpacing">
    <w:name w:val="No Spacing"/>
    <w:link w:val="NoSpacingChar"/>
    <w:uiPriority w:val="1"/>
    <w:qFormat/>
    <w:rsid w:val="00212E33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212E33"/>
    <w:pPr>
      <w:ind w:left="720"/>
      <w:contextualSpacing/>
    </w:pPr>
  </w:style>
  <w:style w:type="character" w:customStyle="1" w:styleId="NoSpacingChar">
    <w:name w:val="No Spacing Char"/>
    <w:basedOn w:val="DefaultParagraphFont"/>
    <w:link w:val="NoSpacing"/>
    <w:uiPriority w:val="1"/>
    <w:rsid w:val="00212E33"/>
  </w:style>
  <w:style w:type="paragraph" w:customStyle="1" w:styleId="PersonalName">
    <w:name w:val="Personal Name"/>
    <w:basedOn w:val="Title"/>
    <w:rsid w:val="00212E33"/>
    <w:rPr>
      <w:b/>
      <w:caps/>
      <w:color w:val="000000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85099D"/>
    <w:rPr>
      <w:color w:val="6B9F25" w:themeColor="hyperlink"/>
      <w:u w:val="single"/>
    </w:rPr>
  </w:style>
  <w:style w:type="character" w:customStyle="1" w:styleId="monospace">
    <w:name w:val="monospace"/>
    <w:basedOn w:val="DefaultParagraphFont"/>
    <w:uiPriority w:val="1"/>
    <w:qFormat/>
    <w:rsid w:val="00235B11"/>
    <w:rPr>
      <w:rFonts w:ascii="Andale Mono" w:hAnsi="Andale Mono"/>
      <w:b/>
      <w:bCs/>
      <w:color w:val="C00000"/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5099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D5048"/>
    <w:rPr>
      <w:color w:val="BA6906" w:themeColor="followed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B3CD3"/>
  </w:style>
  <w:style w:type="paragraph" w:styleId="BalloonText">
    <w:name w:val="Balloon Text"/>
    <w:basedOn w:val="Normal"/>
    <w:link w:val="BalloonTextChar"/>
    <w:uiPriority w:val="99"/>
    <w:semiHidden/>
    <w:unhideWhenUsed/>
    <w:rsid w:val="008535D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35DF"/>
    <w:rPr>
      <w:rFonts w:ascii="Lucida Grande" w:eastAsia="Times New Roman" w:hAnsi="Lucida Grande" w:cs="Times New Roman"/>
      <w:sz w:val="18"/>
      <w:szCs w:val="18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8535DF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535DF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535DF"/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535DF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535DF"/>
    <w:rPr>
      <w:rFonts w:ascii="Times New Roman" w:eastAsia="Times New Roman" w:hAnsi="Times New Roman" w:cs="Times New Roman"/>
      <w:b/>
      <w:bCs/>
      <w:sz w:val="20"/>
      <w:szCs w:val="20"/>
      <w:lang w:eastAsia="en-US"/>
    </w:rPr>
  </w:style>
  <w:style w:type="paragraph" w:styleId="Revision">
    <w:name w:val="Revision"/>
    <w:hidden/>
    <w:uiPriority w:val="99"/>
    <w:semiHidden/>
    <w:rsid w:val="000E323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0228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061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2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8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8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16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5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66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4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08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6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40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6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9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0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54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8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69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3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21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3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70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0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2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2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greeneyedsoandso.github.io/IntroToProg-Python-Mod06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github.com/greeneyedsoandso/IntroToProg-Python/blob/master/Assignment05.py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mjolnir/Library/Containers/com.microsoft.Word/Data/Library/Application%20Support/Microsoft/Office/16.0/DTS/en-US%7bEF1E081B-CB0C-E646-A638-E2B4C055CF34%7d/%7bA4FB7695-EBD7-2C49-A8AA-D2AB9333FE0C%7dtf10002076.dotx" TargetMode="External"/></Relationships>
</file>

<file path=word/theme/theme1.xml><?xml version="1.0" encoding="utf-8"?>
<a:theme xmlns:a="http://schemas.openxmlformats.org/drawingml/2006/main" name="Parcel">
  <a:themeElements>
    <a:clrScheme name="Green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Parcel">
      <a:majorFont>
        <a:latin typeface="Gill Sans MT"/>
        <a:ea typeface=""/>
        <a:cs typeface=""/>
        <a:font script="Grek" typeface="Corbel"/>
        <a:font script="Cyrl" typeface="Corbel"/>
        <a:font script="Jpan" typeface="HGｺﾞｼｯｸE"/>
        <a:font script="Hang" typeface="휴먼매직체"/>
        <a:font script="Hans" typeface="华文中宋"/>
        <a:font script="Hant" typeface="微軟正黑體"/>
        <a:font script="Arab" typeface="Majalla UI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Gill Sans MT"/>
        <a:ea typeface=""/>
        <a:cs typeface=""/>
        <a:font script="Grek" typeface="Corbel"/>
        <a:font script="Cyrl" typeface="Corbel"/>
        <a:font script="Jpan" typeface="HGｺﾞｼｯｸE"/>
        <a:font script="Hang" typeface="휴먼매직체"/>
        <a:font script="Hans" typeface="华文中宋"/>
        <a:font script="Hant" typeface="微軟正黑體"/>
        <a:font script="Arab" typeface="Majalla UI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Parcel">
      <a:fillStyleLst>
        <a:solidFill>
          <a:schemeClr val="phClr"/>
        </a:solidFill>
        <a:gradFill rotWithShape="1">
          <a:gsLst>
            <a:gs pos="0">
              <a:schemeClr val="phClr">
                <a:tint val="80000"/>
                <a:satMod val="107000"/>
                <a:lumMod val="103000"/>
              </a:schemeClr>
            </a:gs>
            <a:gs pos="100000">
              <a:schemeClr val="phClr">
                <a:tint val="82000"/>
                <a:satMod val="109000"/>
                <a:lumMod val="103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7000"/>
                <a:satMod val="100000"/>
                <a:lumMod val="102000"/>
              </a:schemeClr>
            </a:gs>
            <a:gs pos="50000">
              <a:schemeClr val="phClr">
                <a:shade val="100000"/>
                <a:satMod val="103000"/>
                <a:lumMod val="100000"/>
              </a:schemeClr>
            </a:gs>
            <a:gs pos="100000">
              <a:schemeClr val="phClr">
                <a:shade val="93000"/>
                <a:satMod val="11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17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5880" dist="1524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prstMaterial="dkEdge">
            <a:bevelT w="0" h="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7000"/>
                <a:shade val="100000"/>
                <a:satMod val="185000"/>
                <a:lumMod val="120000"/>
              </a:schemeClr>
            </a:gs>
            <a:gs pos="100000">
              <a:schemeClr val="phClr">
                <a:tint val="96000"/>
                <a:shade val="95000"/>
                <a:satMod val="215000"/>
                <a:lumMod val="80000"/>
              </a:schemeClr>
            </a:gs>
          </a:gsLst>
          <a:path path="circle">
            <a:fillToRect l="50000" t="55000" r="125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arcel" id="{8BEC4385-4EB9-4D53-BFB5-0EA123736B6D}" vid="{4DB32801-28C0-48B0-8C1D-A9A58613615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318E2B0-0585-C744-A61F-A8E76A4783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{A4FB7695-EBD7-2C49-A8AA-D2AB9333FE0C}tf10002076.dotx</Template>
  <TotalTime>24</TotalTime>
  <Pages>8</Pages>
  <Words>232</Words>
  <Characters>1328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Jennifer Smith</dc:creator>
  <cp:keywords/>
  <dc:description/>
  <cp:lastModifiedBy>Jennifer Smith</cp:lastModifiedBy>
  <cp:revision>7</cp:revision>
  <dcterms:created xsi:type="dcterms:W3CDTF">2020-02-21T05:28:00Z</dcterms:created>
  <dcterms:modified xsi:type="dcterms:W3CDTF">2020-02-27T06:48:00Z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TF10002024</vt:lpwstr>
  </property>
</Properties>
</file>